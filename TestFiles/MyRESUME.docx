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53893" w:rsidP="00913946">
            <w:pPr>
              <w:pStyle w:val="Title"/>
            </w:pPr>
            <w:r>
              <w:t>Mukhar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BAJPAI</w:t>
            </w:r>
          </w:p>
          <w:p w:rsidR="00692703" w:rsidRPr="00CF1A49" w:rsidRDefault="00D53893" w:rsidP="00913946">
            <w:pPr>
              <w:pStyle w:val="ContactInfo"/>
              <w:contextualSpacing w:val="0"/>
            </w:pPr>
            <w:r>
              <w:t>Email</w:t>
            </w:r>
            <w:r w:rsidR="00FC5842">
              <w:t>:</w:t>
            </w:r>
            <w:r>
              <w:t xml:space="preserve"> mukharbajpai@gmail.com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3AC61A5F4164236919B6AA4BC2161C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85AD965279A47C9B064F45F6D2643F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FC5842">
              <w:t>:</w:t>
            </w:r>
            <w:r>
              <w:t xml:space="preserve"> 8181028504</w:t>
            </w:r>
          </w:p>
          <w:p w:rsidR="00692703" w:rsidRPr="00CF1A49" w:rsidRDefault="00692703" w:rsidP="00FC5842">
            <w:pPr>
              <w:pStyle w:val="ContactInfoEmphasis"/>
              <w:contextualSpacing w:val="0"/>
            </w:pPr>
            <w:r w:rsidRPr="00CF1A49">
              <w:t xml:space="preserve"> </w:t>
            </w:r>
            <w:r w:rsidR="00FC5842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="00FC5842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mukhar-bajpai</w:t>
            </w:r>
            <w:r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D53893" w:rsidP="00D53893">
            <w:pPr>
              <w:contextualSpacing w:val="0"/>
            </w:pPr>
            <w:r>
              <w:t>I am a fast learner and looking for good opportunities to showcase my skills.</w:t>
            </w:r>
          </w:p>
        </w:tc>
      </w:tr>
    </w:tbl>
    <w:p w:rsidR="004E01EB" w:rsidRPr="00CF1A49" w:rsidRDefault="004E01EB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528F07DBD79640B6A5A91C4C13F8F52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011B7" w:rsidP="001D0BF1">
            <w:pPr>
              <w:pStyle w:val="Heading3"/>
              <w:contextualSpacing w:val="0"/>
              <w:outlineLvl w:val="2"/>
            </w:pPr>
            <w:r>
              <w:t xml:space="preserve">JUNE </w:t>
            </w:r>
            <w:r w:rsidRPr="00CF1A49">
              <w:t>2021</w:t>
            </w:r>
          </w:p>
          <w:p w:rsidR="001D0BF1" w:rsidRPr="00CF1A49" w:rsidRDefault="00D53893" w:rsidP="001D0BF1">
            <w:pPr>
              <w:pStyle w:val="Heading2"/>
              <w:contextualSpacing w:val="0"/>
              <w:outlineLvl w:val="1"/>
            </w:pPr>
            <w:r>
              <w:t>bTECH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IMS Engineering College</w:t>
            </w:r>
          </w:p>
          <w:p w:rsidR="007538DC" w:rsidRPr="00CF1A49" w:rsidRDefault="00AA3450" w:rsidP="00AA3450">
            <w:pPr>
              <w:contextualSpacing w:val="0"/>
            </w:pPr>
            <w:r>
              <w:t>I have a current SGPA of 8.04 in my fifth</w:t>
            </w:r>
            <w:r w:rsidR="00D53893">
              <w:t xml:space="preserve"> </w:t>
            </w:r>
            <w:r w:rsidR="00FC5842">
              <w:t>Semester.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53893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2016</w:t>
            </w:r>
          </w:p>
          <w:p w:rsidR="00F61DF9" w:rsidRPr="00CF1A49" w:rsidRDefault="00D53893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bnsd shiksha niketan inter college</w:t>
            </w:r>
          </w:p>
          <w:p w:rsidR="00F61DF9" w:rsidRDefault="00D53893" w:rsidP="00D53893">
            <w:r>
              <w:t>I scored 93.8% marks in class 12</w:t>
            </w:r>
            <w:r w:rsidRPr="00D53893">
              <w:rPr>
                <w:vertAlign w:val="superscript"/>
              </w:rPr>
              <w:t>th</w:t>
            </w:r>
            <w:r>
              <w:t xml:space="preserve"> and 90.83% marks in class 10</w:t>
            </w:r>
            <w:r w:rsidRPr="00D53893">
              <w:rPr>
                <w:vertAlign w:val="superscript"/>
              </w:rPr>
              <w:t>th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519DE3790B1B488F909B5464EA3BB2CB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D53893" w:rsidP="006E1507">
            <w:pPr>
              <w:pStyle w:val="ListBullet"/>
              <w:contextualSpacing w:val="0"/>
            </w:pPr>
            <w:r>
              <w:t>Programming</w:t>
            </w:r>
          </w:p>
          <w:p w:rsidR="001F4E6D" w:rsidRPr="006E1507" w:rsidRDefault="00D53893" w:rsidP="00D53893">
            <w:pPr>
              <w:pStyle w:val="ListBullet"/>
              <w:contextualSpacing w:val="0"/>
            </w:pPr>
            <w:r>
              <w:t>Web Development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D53893" w:rsidP="006E1507">
            <w:pPr>
              <w:pStyle w:val="ListBullet"/>
              <w:contextualSpacing w:val="0"/>
            </w:pPr>
            <w:r>
              <w:t>Adobe Photoshop</w:t>
            </w:r>
          </w:p>
          <w:p w:rsidR="001E3120" w:rsidRPr="006E1507" w:rsidRDefault="00D53893" w:rsidP="006E1507">
            <w:pPr>
              <w:pStyle w:val="ListBullet"/>
              <w:contextualSpacing w:val="0"/>
            </w:pPr>
            <w:r>
              <w:t>MS Word</w:t>
            </w:r>
          </w:p>
          <w:p w:rsidR="001E3120" w:rsidRPr="006E1507" w:rsidRDefault="001E3120" w:rsidP="00D5389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FC5842" w:rsidP="0062312F">
      <w:pPr>
        <w:pStyle w:val="Heading1"/>
      </w:pPr>
      <w:r>
        <w:t xml:space="preserve"> Activities </w:t>
      </w:r>
    </w:p>
    <w:p w:rsidR="00FC5842" w:rsidRDefault="00D53893" w:rsidP="00FC5842">
      <w:r>
        <w:t>I have been the student coordinator of the college e-magazine titled ‘BYTE’. Apart from this I like to sketch, write poems, solving puzzles etc.</w:t>
      </w:r>
    </w:p>
    <w:p w:rsidR="00AA3450" w:rsidRDefault="00AA3450" w:rsidP="00FC5842">
      <w:r>
        <w:t>Successfully organized events of ‘</w:t>
      </w:r>
      <w:proofErr w:type="spellStart"/>
      <w:r>
        <w:t>Abhivyakti</w:t>
      </w:r>
      <w:proofErr w:type="spellEnd"/>
      <w:r>
        <w:t>’ – a departmental techno-cultural fest in the year 2019.</w:t>
      </w:r>
    </w:p>
    <w:p w:rsidR="00FC5842" w:rsidRDefault="00FC5842" w:rsidP="00FC5842"/>
    <w:p w:rsidR="00FC5842" w:rsidRDefault="00FC5842" w:rsidP="00FC5842"/>
    <w:p w:rsidR="00FC5842" w:rsidRDefault="00FC5842" w:rsidP="00FC5842">
      <w:pPr>
        <w:rPr>
          <w:rFonts w:asciiTheme="majorHAnsi" w:hAnsiTheme="majorHAnsi"/>
          <w:b/>
          <w:bCs/>
          <w:color w:val="auto"/>
          <w:sz w:val="28"/>
          <w:szCs w:val="28"/>
        </w:rPr>
      </w:pPr>
      <w:r w:rsidRPr="00AA3450">
        <w:rPr>
          <w:rFonts w:asciiTheme="majorHAnsi" w:hAnsiTheme="majorHAnsi"/>
          <w:b/>
          <w:bCs/>
          <w:color w:val="auto"/>
          <w:sz w:val="28"/>
          <w:szCs w:val="28"/>
        </w:rPr>
        <w:t>ACHIEVEMENTS</w:t>
      </w:r>
    </w:p>
    <w:p w:rsidR="00FC5842" w:rsidRPr="00FC5842" w:rsidRDefault="00FC5842" w:rsidP="00FC5842">
      <w:pPr>
        <w:rPr>
          <w:rFonts w:asciiTheme="majorHAnsi" w:hAnsiTheme="majorHAnsi"/>
          <w:b/>
          <w:bCs/>
          <w:color w:val="auto"/>
          <w:sz w:val="28"/>
          <w:szCs w:val="28"/>
        </w:rPr>
      </w:pPr>
    </w:p>
    <w:p w:rsidR="00FC5842" w:rsidRDefault="00FC5842" w:rsidP="00FC5842">
      <w:pPr>
        <w:pStyle w:val="ListParagraph"/>
        <w:numPr>
          <w:ilvl w:val="0"/>
          <w:numId w:val="15"/>
        </w:numPr>
      </w:pPr>
      <w:r>
        <w:t>Secured third position in 'Code Error Hunting'</w:t>
      </w:r>
    </w:p>
    <w:p w:rsidR="00FC5842" w:rsidRDefault="00FC5842" w:rsidP="00FC5842">
      <w:pPr>
        <w:pStyle w:val="ListParagraph"/>
        <w:numPr>
          <w:ilvl w:val="0"/>
          <w:numId w:val="15"/>
        </w:numPr>
      </w:pPr>
      <w:r>
        <w:t>Secured third position in 'Creative Speaking' event</w:t>
      </w:r>
    </w:p>
    <w:p w:rsidR="00FC5842" w:rsidRDefault="00FC5842" w:rsidP="00FC5842">
      <w:pPr>
        <w:pStyle w:val="ListParagraph"/>
        <w:numPr>
          <w:ilvl w:val="0"/>
          <w:numId w:val="15"/>
        </w:numPr>
      </w:pPr>
      <w:r>
        <w:t xml:space="preserve">Secured 2nd position in </w:t>
      </w:r>
      <w:proofErr w:type="spellStart"/>
      <w:r>
        <w:t>Coderaiders</w:t>
      </w:r>
      <w:proofErr w:type="spellEnd"/>
      <w:r>
        <w:t xml:space="preserve"> v5.1</w:t>
      </w:r>
    </w:p>
    <w:p w:rsidR="00FC5842" w:rsidRDefault="00FC5842" w:rsidP="00FC5842">
      <w:pPr>
        <w:pStyle w:val="ListParagraph"/>
        <w:numPr>
          <w:ilvl w:val="0"/>
          <w:numId w:val="15"/>
        </w:numPr>
      </w:pPr>
      <w:r>
        <w:t>Cleared First stage of National Talent Search Examination (N.T.S.E)</w:t>
      </w:r>
    </w:p>
    <w:p w:rsidR="00FC5842" w:rsidRDefault="00FC5842" w:rsidP="00FC5842">
      <w:pPr>
        <w:pStyle w:val="ListParagraph"/>
        <w:numPr>
          <w:ilvl w:val="0"/>
          <w:numId w:val="15"/>
        </w:numPr>
      </w:pPr>
      <w:r>
        <w:t xml:space="preserve">1st prize (JRC Shield Winner) in state level 70th Junior </w:t>
      </w:r>
      <w:r w:rsidR="009011B7">
        <w:t>Red cross</w:t>
      </w:r>
      <w:r>
        <w:t xml:space="preserve"> and 79th St. John Ambulance competitions</w:t>
      </w:r>
    </w:p>
    <w:p w:rsidR="00D53893" w:rsidRDefault="00FC5842" w:rsidP="00FC5842">
      <w:pPr>
        <w:pStyle w:val="ListParagraph"/>
        <w:numPr>
          <w:ilvl w:val="0"/>
          <w:numId w:val="15"/>
        </w:numPr>
      </w:pPr>
      <w:r>
        <w:t>Selected in top 15 students under Integrated Scholarship Examination</w:t>
      </w:r>
      <w:r w:rsidR="00AA3450">
        <w:t xml:space="preserve"> organized by government of Uttar Pradesh.</w:t>
      </w:r>
    </w:p>
    <w:p w:rsidR="00AA3450" w:rsidRDefault="00AA3450" w:rsidP="00AA3450"/>
    <w:p w:rsidR="00AA3450" w:rsidRDefault="00AA3450" w:rsidP="00AA3450"/>
    <w:p w:rsidR="00AA3450" w:rsidRDefault="00AA3450" w:rsidP="00AA3450">
      <w:r>
        <w:t xml:space="preserve"> </w:t>
      </w:r>
    </w:p>
    <w:p w:rsidR="00AA3450" w:rsidRDefault="00AA3450" w:rsidP="00AA3450">
      <w:pPr>
        <w:rPr>
          <w:rFonts w:asciiTheme="majorHAnsi" w:hAnsiTheme="majorHAnsi"/>
          <w:b/>
          <w:bCs/>
          <w:color w:val="auto"/>
          <w:sz w:val="28"/>
          <w:szCs w:val="28"/>
        </w:rPr>
      </w:pPr>
      <w:r w:rsidRPr="00AA3450">
        <w:rPr>
          <w:rFonts w:asciiTheme="majorHAnsi" w:hAnsiTheme="majorHAnsi"/>
          <w:b/>
          <w:bCs/>
          <w:color w:val="auto"/>
          <w:sz w:val="28"/>
          <w:szCs w:val="28"/>
        </w:rPr>
        <w:lastRenderedPageBreak/>
        <w:t>PROJECTS</w:t>
      </w:r>
    </w:p>
    <w:p w:rsidR="00AA3450" w:rsidRPr="00AA3450" w:rsidRDefault="00AA3450" w:rsidP="00AA3450">
      <w:pPr>
        <w:pStyle w:val="ListParagraph"/>
        <w:rPr>
          <w:rFonts w:asciiTheme="majorHAnsi" w:hAnsiTheme="majorHAnsi"/>
          <w:b/>
          <w:bCs/>
          <w:color w:val="auto"/>
          <w:sz w:val="28"/>
          <w:szCs w:val="28"/>
        </w:rPr>
      </w:pPr>
    </w:p>
    <w:p w:rsidR="00AA3450" w:rsidRPr="00AA3450" w:rsidRDefault="00AA3450" w:rsidP="00AA3450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r w:rsidRPr="00AA3450">
        <w:rPr>
          <w:rFonts w:cstheme="minorHAnsi"/>
        </w:rPr>
        <w:t xml:space="preserve">RGB Color game based on HTML, CSS and </w:t>
      </w:r>
      <w:proofErr w:type="spellStart"/>
      <w:r w:rsidRPr="00AA3450">
        <w:rPr>
          <w:rFonts w:cstheme="minorHAnsi"/>
        </w:rPr>
        <w:t>Javascript</w:t>
      </w:r>
      <w:proofErr w:type="spellEnd"/>
      <w:r w:rsidRPr="00AA3450">
        <w:rPr>
          <w:rFonts w:cstheme="minorHAnsi"/>
        </w:rPr>
        <w:t>.</w:t>
      </w:r>
    </w:p>
    <w:p w:rsidR="00AA3450" w:rsidRPr="00AA3450" w:rsidRDefault="00AA3450" w:rsidP="00AA3450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r w:rsidRPr="00AA3450">
        <w:rPr>
          <w:rFonts w:cstheme="minorHAnsi"/>
        </w:rPr>
        <w:t xml:space="preserve">Score Keeper Game based on HTML, CSS and </w:t>
      </w:r>
      <w:proofErr w:type="spellStart"/>
      <w:r w:rsidRPr="00AA3450">
        <w:rPr>
          <w:rFonts w:cstheme="minorHAnsi"/>
        </w:rPr>
        <w:t>Javascript</w:t>
      </w:r>
      <w:proofErr w:type="spellEnd"/>
      <w:r w:rsidRPr="00AA3450">
        <w:rPr>
          <w:rFonts w:cstheme="minorHAnsi"/>
        </w:rPr>
        <w:t>.</w:t>
      </w:r>
    </w:p>
    <w:p w:rsidR="00AA3450" w:rsidRPr="00AA3450" w:rsidRDefault="00AA3450" w:rsidP="00AA3450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proofErr w:type="spellStart"/>
      <w:r>
        <w:rPr>
          <w:rFonts w:cstheme="minorHAnsi"/>
        </w:rPr>
        <w:t>Maths</w:t>
      </w:r>
      <w:proofErr w:type="spellEnd"/>
      <w:r>
        <w:rPr>
          <w:rFonts w:cstheme="minorHAnsi"/>
        </w:rPr>
        <w:t xml:space="preserve"> Product Game based on Javascript.</w:t>
      </w:r>
      <w:bookmarkStart w:id="0" w:name="_GoBack"/>
      <w:bookmarkEnd w:id="0"/>
    </w:p>
    <w:sectPr w:rsidR="00AA3450" w:rsidRPr="00AA345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CA" w:rsidRDefault="00C700CA" w:rsidP="0068194B">
      <w:r>
        <w:separator/>
      </w:r>
    </w:p>
    <w:p w:rsidR="00C700CA" w:rsidRDefault="00C700CA"/>
    <w:p w:rsidR="00C700CA" w:rsidRDefault="00C700CA"/>
  </w:endnote>
  <w:endnote w:type="continuationSeparator" w:id="0">
    <w:p w:rsidR="00C700CA" w:rsidRDefault="00C700CA" w:rsidP="0068194B">
      <w:r>
        <w:continuationSeparator/>
      </w:r>
    </w:p>
    <w:p w:rsidR="00C700CA" w:rsidRDefault="00C700CA"/>
    <w:p w:rsidR="00C700CA" w:rsidRDefault="00C7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4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CA" w:rsidRDefault="00C700CA" w:rsidP="0068194B">
      <w:r>
        <w:separator/>
      </w:r>
    </w:p>
    <w:p w:rsidR="00C700CA" w:rsidRDefault="00C700CA"/>
    <w:p w:rsidR="00C700CA" w:rsidRDefault="00C700CA"/>
  </w:footnote>
  <w:footnote w:type="continuationSeparator" w:id="0">
    <w:p w:rsidR="00C700CA" w:rsidRDefault="00C700CA" w:rsidP="0068194B">
      <w:r>
        <w:continuationSeparator/>
      </w:r>
    </w:p>
    <w:p w:rsidR="00C700CA" w:rsidRDefault="00C700CA"/>
    <w:p w:rsidR="00C700CA" w:rsidRDefault="00C7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F8E1A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6E50B4C"/>
    <w:multiLevelType w:val="hybridMultilevel"/>
    <w:tmpl w:val="2006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1637BB5"/>
    <w:multiLevelType w:val="hybridMultilevel"/>
    <w:tmpl w:val="469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3F525F6"/>
    <w:multiLevelType w:val="hybridMultilevel"/>
    <w:tmpl w:val="FE9E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95CAB"/>
    <w:multiLevelType w:val="hybridMultilevel"/>
    <w:tmpl w:val="CB9CB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4347A2"/>
    <w:multiLevelType w:val="multilevel"/>
    <w:tmpl w:val="989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203288"/>
    <w:multiLevelType w:val="hybridMultilevel"/>
    <w:tmpl w:val="6E6E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B4E9C"/>
    <w:multiLevelType w:val="hybridMultilevel"/>
    <w:tmpl w:val="0FCC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5"/>
  </w:num>
  <w:num w:numId="17">
    <w:abstractNumId w:val="16"/>
  </w:num>
  <w:num w:numId="18">
    <w:abstractNumId w:val="19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9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7F7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1B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450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00CA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389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84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54159-18E2-43E4-AD16-59E88346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FC5842"/>
  </w:style>
  <w:style w:type="character" w:customStyle="1" w:styleId="vanity-namedisplay-name">
    <w:name w:val="vanity-name__display-name"/>
    <w:basedOn w:val="DefaultParagraphFont"/>
    <w:rsid w:val="00FC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AC61A5F4164236919B6AA4BC216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BFBE7-7646-4B3A-87DB-11A1294DD851}"/>
      </w:docPartPr>
      <w:docPartBody>
        <w:p w:rsidR="003942DB" w:rsidRDefault="00C00AD9">
          <w:pPr>
            <w:pStyle w:val="83AC61A5F4164236919B6AA4BC2161C8"/>
          </w:pPr>
          <w:r w:rsidRPr="00CF1A49">
            <w:t>·</w:t>
          </w:r>
        </w:p>
      </w:docPartBody>
    </w:docPart>
    <w:docPart>
      <w:docPartPr>
        <w:name w:val="D85AD965279A47C9B064F45F6D264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5D4D-0D7D-4648-B50C-CFB3C1E4AE51}"/>
      </w:docPartPr>
      <w:docPartBody>
        <w:p w:rsidR="003942DB" w:rsidRDefault="00C00AD9">
          <w:pPr>
            <w:pStyle w:val="D85AD965279A47C9B064F45F6D2643FB"/>
          </w:pPr>
          <w:r w:rsidRPr="00CF1A49">
            <w:t>Phone</w:t>
          </w:r>
        </w:p>
      </w:docPartBody>
    </w:docPart>
    <w:docPart>
      <w:docPartPr>
        <w:name w:val="528F07DBD79640B6A5A91C4C13F8F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2DFAB-69E7-42A5-B5C9-1F70E18A9D93}"/>
      </w:docPartPr>
      <w:docPartBody>
        <w:p w:rsidR="003942DB" w:rsidRDefault="00C00AD9">
          <w:pPr>
            <w:pStyle w:val="528F07DBD79640B6A5A91C4C13F8F52E"/>
          </w:pPr>
          <w:r w:rsidRPr="00CF1A49">
            <w:t>Education</w:t>
          </w:r>
        </w:p>
      </w:docPartBody>
    </w:docPart>
    <w:docPart>
      <w:docPartPr>
        <w:name w:val="519DE3790B1B488F909B5464EA3B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5EDD8-5F19-461C-8075-1E22FA26DCBC}"/>
      </w:docPartPr>
      <w:docPartBody>
        <w:p w:rsidR="003942DB" w:rsidRDefault="00C00AD9">
          <w:pPr>
            <w:pStyle w:val="519DE3790B1B488F909B5464EA3BB2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D9"/>
    <w:rsid w:val="00175A7A"/>
    <w:rsid w:val="003942DB"/>
    <w:rsid w:val="00C0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36B19970F440A390B29945986D0CE5">
    <w:name w:val="6B36B19970F440A390B29945986D0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3DAFC35761429F9AA2D7482EEEF00F">
    <w:name w:val="2F3DAFC35761429F9AA2D7482EEEF00F"/>
  </w:style>
  <w:style w:type="paragraph" w:customStyle="1" w:styleId="D9E61E7395844448A8D0F758BABC3CFD">
    <w:name w:val="D9E61E7395844448A8D0F758BABC3CFD"/>
  </w:style>
  <w:style w:type="paragraph" w:customStyle="1" w:styleId="83AC61A5F4164236919B6AA4BC2161C8">
    <w:name w:val="83AC61A5F4164236919B6AA4BC2161C8"/>
  </w:style>
  <w:style w:type="paragraph" w:customStyle="1" w:styleId="D85AD965279A47C9B064F45F6D2643FB">
    <w:name w:val="D85AD965279A47C9B064F45F6D2643FB"/>
  </w:style>
  <w:style w:type="paragraph" w:customStyle="1" w:styleId="74FBEFD001924A8980744858B7AC3BF5">
    <w:name w:val="74FBEFD001924A8980744858B7AC3BF5"/>
  </w:style>
  <w:style w:type="paragraph" w:customStyle="1" w:styleId="BBA03323BC7D4317A68E6DAA5A93DA48">
    <w:name w:val="BBA03323BC7D4317A68E6DAA5A93DA48"/>
  </w:style>
  <w:style w:type="paragraph" w:customStyle="1" w:styleId="A19C54CD5E2B4DF087E41F274A91AEF4">
    <w:name w:val="A19C54CD5E2B4DF087E41F274A91AEF4"/>
  </w:style>
  <w:style w:type="paragraph" w:customStyle="1" w:styleId="150C7BAAFCEC4FDAA57397C4B0014B4F">
    <w:name w:val="150C7BAAFCEC4FDAA57397C4B0014B4F"/>
  </w:style>
  <w:style w:type="paragraph" w:customStyle="1" w:styleId="88FA0A21B16B4B518BCC3E1AC88C1D43">
    <w:name w:val="88FA0A21B16B4B518BCC3E1AC88C1D43"/>
  </w:style>
  <w:style w:type="paragraph" w:customStyle="1" w:styleId="5B9DF5DC4EA64A29A04B2ADF7637F1A2">
    <w:name w:val="5B9DF5DC4EA64A29A04B2ADF7637F1A2"/>
  </w:style>
  <w:style w:type="paragraph" w:customStyle="1" w:styleId="ED2F3D1CFA0B4455B19B01A5E94161A5">
    <w:name w:val="ED2F3D1CFA0B4455B19B01A5E94161A5"/>
  </w:style>
  <w:style w:type="paragraph" w:customStyle="1" w:styleId="1C4AF1F48EB94D2B9627EF935DE050AE">
    <w:name w:val="1C4AF1F48EB94D2B9627EF935DE050AE"/>
  </w:style>
  <w:style w:type="paragraph" w:customStyle="1" w:styleId="935D183B784E4065BCD050D8366C32A3">
    <w:name w:val="935D183B784E4065BCD050D8366C32A3"/>
  </w:style>
  <w:style w:type="paragraph" w:customStyle="1" w:styleId="1EFF7545EEE844D8BA2F8F9ED2D79FAE">
    <w:name w:val="1EFF7545EEE844D8BA2F8F9ED2D79FA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F15A5BFF50F43618AD5855E12FC32F7">
    <w:name w:val="2F15A5BFF50F43618AD5855E12FC32F7"/>
  </w:style>
  <w:style w:type="paragraph" w:customStyle="1" w:styleId="0450BC5B1C0E4C75B5B9537C0278351D">
    <w:name w:val="0450BC5B1C0E4C75B5B9537C0278351D"/>
  </w:style>
  <w:style w:type="paragraph" w:customStyle="1" w:styleId="6A714ED531404B858677BE12D46F8F94">
    <w:name w:val="6A714ED531404B858677BE12D46F8F94"/>
  </w:style>
  <w:style w:type="paragraph" w:customStyle="1" w:styleId="D78DE69FBE004B3E9C2A9C3894935D63">
    <w:name w:val="D78DE69FBE004B3E9C2A9C3894935D63"/>
  </w:style>
  <w:style w:type="paragraph" w:customStyle="1" w:styleId="9163DD07A3B54CCB8FC52C29F341EF62">
    <w:name w:val="9163DD07A3B54CCB8FC52C29F341EF62"/>
  </w:style>
  <w:style w:type="paragraph" w:customStyle="1" w:styleId="85DD7898D9A5491EB68635B321DB8154">
    <w:name w:val="85DD7898D9A5491EB68635B321DB8154"/>
  </w:style>
  <w:style w:type="paragraph" w:customStyle="1" w:styleId="60A405E7B4FE4A5BA6B3C8764B6FBACB">
    <w:name w:val="60A405E7B4FE4A5BA6B3C8764B6FBACB"/>
  </w:style>
  <w:style w:type="paragraph" w:customStyle="1" w:styleId="528F07DBD79640B6A5A91C4C13F8F52E">
    <w:name w:val="528F07DBD79640B6A5A91C4C13F8F52E"/>
  </w:style>
  <w:style w:type="paragraph" w:customStyle="1" w:styleId="7D986791D1F3423498D5CE50B1AC40D0">
    <w:name w:val="7D986791D1F3423498D5CE50B1AC40D0"/>
  </w:style>
  <w:style w:type="paragraph" w:customStyle="1" w:styleId="6D5132BA8AB943AAB017AD740BA189FD">
    <w:name w:val="6D5132BA8AB943AAB017AD740BA189FD"/>
  </w:style>
  <w:style w:type="paragraph" w:customStyle="1" w:styleId="58A903B9B1214CA6AB307940781CE0A2">
    <w:name w:val="58A903B9B1214CA6AB307940781CE0A2"/>
  </w:style>
  <w:style w:type="paragraph" w:customStyle="1" w:styleId="24CECDB956DD409C89630C8C60737577">
    <w:name w:val="24CECDB956DD409C89630C8C60737577"/>
  </w:style>
  <w:style w:type="paragraph" w:customStyle="1" w:styleId="B6BEB90D662B478CB95C3B015D2AB687">
    <w:name w:val="B6BEB90D662B478CB95C3B015D2AB687"/>
  </w:style>
  <w:style w:type="paragraph" w:customStyle="1" w:styleId="1EED8F76812A44CCBCD3A75515CE6AB2">
    <w:name w:val="1EED8F76812A44CCBCD3A75515CE6AB2"/>
  </w:style>
  <w:style w:type="paragraph" w:customStyle="1" w:styleId="0500D968E9864D8DA3AC57ED33E11918">
    <w:name w:val="0500D968E9864D8DA3AC57ED33E11918"/>
  </w:style>
  <w:style w:type="paragraph" w:customStyle="1" w:styleId="2BA8B362C75B4537ABE46CC83048EAE3">
    <w:name w:val="2BA8B362C75B4537ABE46CC83048EAE3"/>
  </w:style>
  <w:style w:type="paragraph" w:customStyle="1" w:styleId="9E7DF0BB37244832A31DB89E81867485">
    <w:name w:val="9E7DF0BB37244832A31DB89E81867485"/>
  </w:style>
  <w:style w:type="paragraph" w:customStyle="1" w:styleId="D0BAEA8A278C443195A537C3DE2390C3">
    <w:name w:val="D0BAEA8A278C443195A537C3DE2390C3"/>
  </w:style>
  <w:style w:type="paragraph" w:customStyle="1" w:styleId="519DE3790B1B488F909B5464EA3BB2CB">
    <w:name w:val="519DE3790B1B488F909B5464EA3BB2CB"/>
  </w:style>
  <w:style w:type="paragraph" w:customStyle="1" w:styleId="68C6B30AFE024F8CAD43239EA59FF8B3">
    <w:name w:val="68C6B30AFE024F8CAD43239EA59FF8B3"/>
  </w:style>
  <w:style w:type="paragraph" w:customStyle="1" w:styleId="DF15413F38B9414CBD15B7817696E33E">
    <w:name w:val="DF15413F38B9414CBD15B7817696E33E"/>
  </w:style>
  <w:style w:type="paragraph" w:customStyle="1" w:styleId="746D89362637482FA4B692D729C7F33F">
    <w:name w:val="746D89362637482FA4B692D729C7F33F"/>
  </w:style>
  <w:style w:type="paragraph" w:customStyle="1" w:styleId="9E44147713404248AE2B9A10566D4BEE">
    <w:name w:val="9E44147713404248AE2B9A10566D4BEE"/>
  </w:style>
  <w:style w:type="paragraph" w:customStyle="1" w:styleId="2AA7D9CD440C440A8FDEA88CC9E4C8CB">
    <w:name w:val="2AA7D9CD440C440A8FDEA88CC9E4C8CB"/>
  </w:style>
  <w:style w:type="paragraph" w:customStyle="1" w:styleId="40C1D52F8F2445D1A4D6F3A49D41C4CC">
    <w:name w:val="40C1D52F8F2445D1A4D6F3A49D41C4CC"/>
  </w:style>
  <w:style w:type="paragraph" w:customStyle="1" w:styleId="1550D3D922A246379E53790DFD9E3A2F">
    <w:name w:val="1550D3D922A246379E53790DFD9E3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Mukhar Bajpai</dc:creator>
  <cp:keywords/>
  <dc:description/>
  <cp:lastModifiedBy>Mukhar Bajpai</cp:lastModifiedBy>
  <cp:revision>3</cp:revision>
  <dcterms:created xsi:type="dcterms:W3CDTF">2019-08-17T17:54:00Z</dcterms:created>
  <dcterms:modified xsi:type="dcterms:W3CDTF">2020-03-30T12:44:00Z</dcterms:modified>
  <cp:category/>
</cp:coreProperties>
</file>